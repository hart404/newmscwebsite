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B71" w:rsidRDefault="0055325C">
      <w:pPr>
        <w:pStyle w:val="NoSpacing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Stewards Stories / Notes</w:t>
      </w:r>
    </w:p>
    <w:p w:rsidR="002D4B71" w:rsidRDefault="002D4B71">
      <w:pPr>
        <w:pStyle w:val="NoSpacing"/>
        <w:rPr>
          <w:sz w:val="24"/>
          <w:szCs w:val="24"/>
        </w:rPr>
      </w:pPr>
    </w:p>
    <w:sectPr w:rsidR="002D4B7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325C" w:rsidRDefault="0055325C">
      <w:pPr>
        <w:spacing w:after="0" w:line="240" w:lineRule="auto"/>
      </w:pPr>
      <w:r>
        <w:separator/>
      </w:r>
    </w:p>
  </w:endnote>
  <w:endnote w:type="continuationSeparator" w:id="0">
    <w:p w:rsidR="0055325C" w:rsidRDefault="00553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325C" w:rsidRDefault="0055325C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55325C" w:rsidRDefault="005532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D4B71"/>
    <w:rsid w:val="002D4B71"/>
    <w:rsid w:val="0055325C"/>
    <w:rsid w:val="008D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uppressAutoHyphens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</dc:creator>
  <cp:lastModifiedBy>Franco</cp:lastModifiedBy>
  <cp:revision>2</cp:revision>
  <dcterms:created xsi:type="dcterms:W3CDTF">2013-02-16T21:46:00Z</dcterms:created>
  <dcterms:modified xsi:type="dcterms:W3CDTF">2013-02-16T21:46:00Z</dcterms:modified>
</cp:coreProperties>
</file>